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A7" w:rsidRPr="00C62C3F" w:rsidRDefault="001109A7" w:rsidP="005956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Вихідні дані для дипломного проектування </w:t>
      </w:r>
    </w:p>
    <w:tbl>
      <w:tblPr>
        <w:tblW w:w="15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43"/>
        <w:gridCol w:w="331"/>
        <w:gridCol w:w="1736"/>
        <w:gridCol w:w="431"/>
        <w:gridCol w:w="431"/>
        <w:gridCol w:w="431"/>
        <w:gridCol w:w="431"/>
        <w:gridCol w:w="431"/>
        <w:gridCol w:w="431"/>
        <w:gridCol w:w="431"/>
        <w:gridCol w:w="432"/>
        <w:gridCol w:w="432"/>
        <w:gridCol w:w="432"/>
        <w:gridCol w:w="433"/>
        <w:gridCol w:w="433"/>
        <w:gridCol w:w="433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1109A7">
        <w:trPr>
          <w:trHeight w:val="522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7" w:type="dxa"/>
            <w:gridSpan w:val="2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</w:t>
            </w:r>
            <w:r>
              <w:rPr>
                <w:sz w:val="18"/>
                <w:szCs w:val="18"/>
                <w:lang w:val="uk-UA"/>
              </w:rPr>
              <w:t>і</w:t>
            </w:r>
            <w:r w:rsidRPr="00D72F5B">
              <w:rPr>
                <w:sz w:val="18"/>
                <w:szCs w:val="18"/>
              </w:rPr>
              <w:t>ант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3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4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5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6</w:t>
            </w:r>
          </w:p>
        </w:tc>
        <w:tc>
          <w:tcPr>
            <w:tcW w:w="431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7</w:t>
            </w:r>
          </w:p>
        </w:tc>
        <w:tc>
          <w:tcPr>
            <w:tcW w:w="432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8</w:t>
            </w:r>
          </w:p>
        </w:tc>
        <w:tc>
          <w:tcPr>
            <w:tcW w:w="432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9</w:t>
            </w:r>
          </w:p>
        </w:tc>
        <w:tc>
          <w:tcPr>
            <w:tcW w:w="432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10</w:t>
            </w:r>
          </w:p>
        </w:tc>
        <w:tc>
          <w:tcPr>
            <w:tcW w:w="433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11</w:t>
            </w:r>
          </w:p>
        </w:tc>
        <w:tc>
          <w:tcPr>
            <w:tcW w:w="433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12</w:t>
            </w:r>
          </w:p>
        </w:tc>
        <w:tc>
          <w:tcPr>
            <w:tcW w:w="433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13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14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15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16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17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18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19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20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21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22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23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24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25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26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27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28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29</w:t>
            </w:r>
          </w:p>
        </w:tc>
        <w:tc>
          <w:tcPr>
            <w:tcW w:w="434" w:type="dxa"/>
            <w:vAlign w:val="center"/>
          </w:tcPr>
          <w:p w:rsidR="001109A7" w:rsidRPr="00E20EBE" w:rsidRDefault="001109A7" w:rsidP="008E454E">
            <w:pPr>
              <w:jc w:val="center"/>
            </w:pPr>
            <w:r w:rsidRPr="00E20EBE">
              <w:t>30</w:t>
            </w:r>
          </w:p>
        </w:tc>
      </w:tr>
      <w:tr w:rsidR="001109A7" w:rsidTr="00866C32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1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C62C3F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ЧТС для виробничого працівника</w:t>
            </w:r>
            <w:r w:rsidRPr="00D72F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uk-UA"/>
              </w:rPr>
              <w:t>грн.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  <w:p w:rsidR="001109A7" w:rsidRPr="00C62C3F" w:rsidRDefault="001109A7" w:rsidP="00866C32">
            <w:pPr>
              <w:jc w:val="center"/>
              <w:rPr>
                <w:lang w:val="uk-UA"/>
              </w:rPr>
            </w:pP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1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2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2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2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3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3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3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  <w:tc>
          <w:tcPr>
            <w:tcW w:w="434" w:type="dxa"/>
            <w:vAlign w:val="center"/>
          </w:tcPr>
          <w:p w:rsidR="001109A7" w:rsidRDefault="001109A7" w:rsidP="00866C32">
            <w:pPr>
              <w:jc w:val="center"/>
            </w:pPr>
            <w:r w:rsidRPr="003F3CA1">
              <w:rPr>
                <w:lang w:val="uk-UA"/>
              </w:rPr>
              <w:t>25</w:t>
            </w:r>
          </w:p>
        </w:tc>
      </w:tr>
      <w:tr w:rsidR="001109A7">
        <w:trPr>
          <w:trHeight w:val="409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2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3D4FDA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Доплат</w:t>
            </w:r>
            <w:r>
              <w:rPr>
                <w:sz w:val="18"/>
                <w:szCs w:val="18"/>
                <w:lang w:val="uk-UA"/>
              </w:rPr>
              <w:t>и, %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16,7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16,2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16,4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16,6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16,8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17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17,2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17,4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17,6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17,8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18,1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18,2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18,4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18,6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18,8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19,2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19,4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19,6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19,8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20,1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21,2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21,4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21,6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22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3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3D4FDA" w:rsidRDefault="001109A7" w:rsidP="003D4FDA">
            <w:pPr>
              <w:jc w:val="center"/>
              <w:rPr>
                <w:sz w:val="18"/>
                <w:szCs w:val="18"/>
                <w:lang w:val="uk-UA"/>
              </w:rPr>
            </w:pPr>
            <w:r w:rsidRPr="00D72F5B">
              <w:rPr>
                <w:sz w:val="18"/>
                <w:szCs w:val="18"/>
              </w:rPr>
              <w:t>До</w:t>
            </w:r>
            <w:r>
              <w:rPr>
                <w:sz w:val="18"/>
                <w:szCs w:val="18"/>
                <w:lang w:val="uk-UA"/>
              </w:rPr>
              <w:t>даткова</w:t>
            </w:r>
            <w:r w:rsidRPr="00D72F5B">
              <w:rPr>
                <w:sz w:val="18"/>
                <w:szCs w:val="18"/>
              </w:rPr>
              <w:t xml:space="preserve"> зарплат</w:t>
            </w:r>
            <w:r>
              <w:rPr>
                <w:sz w:val="18"/>
                <w:szCs w:val="18"/>
                <w:lang w:val="uk-UA"/>
              </w:rPr>
              <w:t>ня, %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9,8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9,1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9,2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9,3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9,4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9,5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9,6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9,7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9,8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9,9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10,3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10,1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10,2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10,9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</w:t>
            </w:r>
          </w:p>
        </w:tc>
      </w:tr>
      <w:tr w:rsidR="001109A7" w:rsidTr="00456809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4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3D4FDA" w:rsidRDefault="001109A7" w:rsidP="003D4FD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Єдиний соціальний внесок,%</w:t>
            </w:r>
          </w:p>
        </w:tc>
        <w:tc>
          <w:tcPr>
            <w:tcW w:w="431" w:type="dxa"/>
            <w:vAlign w:val="center"/>
          </w:tcPr>
          <w:p w:rsidR="001109A7" w:rsidRPr="003D4FDA" w:rsidRDefault="001109A7" w:rsidP="004568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1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2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2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2" w:type="dxa"/>
            <w:vAlign w:val="center"/>
          </w:tcPr>
          <w:p w:rsidR="001109A7" w:rsidRDefault="001109A7" w:rsidP="00456809">
            <w:pPr>
              <w:jc w:val="center"/>
            </w:pPr>
            <w:r w:rsidRPr="00516A64">
              <w:rPr>
                <w:lang w:val="uk-UA"/>
              </w:rPr>
              <w:t>22</w:t>
            </w:r>
          </w:p>
        </w:tc>
        <w:tc>
          <w:tcPr>
            <w:tcW w:w="433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3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3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  <w:tc>
          <w:tcPr>
            <w:tcW w:w="434" w:type="dxa"/>
            <w:vAlign w:val="center"/>
          </w:tcPr>
          <w:p w:rsidR="001109A7" w:rsidRDefault="001109A7" w:rsidP="00456809">
            <w:pPr>
              <w:jc w:val="center"/>
            </w:pPr>
            <w:r w:rsidRPr="003B4AFF">
              <w:rPr>
                <w:lang w:val="uk-UA"/>
              </w:rPr>
              <w:t>22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5</w:t>
            </w:r>
          </w:p>
        </w:tc>
        <w:tc>
          <w:tcPr>
            <w:tcW w:w="2067" w:type="dxa"/>
            <w:gridSpan w:val="2"/>
            <w:vAlign w:val="center"/>
          </w:tcPr>
          <w:p w:rsidR="001109A7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Амортизац.відрах,</w:t>
            </w:r>
          </w:p>
          <w:p w:rsidR="001109A7" w:rsidRPr="003D4FDA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%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9,3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9,2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9,4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9,6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9,8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10,5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10,2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10,4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10,6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10,8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11,7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11,2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11,4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11,6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11,8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12,1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12,2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12,4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12,6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12,8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13,4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9,1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9,3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9,5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9,7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10,1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10,3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10,5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10,7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ind w:right="-73"/>
              <w:jc w:val="center"/>
            </w:pPr>
            <w:r>
              <w:t>10,9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6</w:t>
            </w:r>
          </w:p>
        </w:tc>
        <w:tc>
          <w:tcPr>
            <w:tcW w:w="2067" w:type="dxa"/>
            <w:gridSpan w:val="2"/>
            <w:vAlign w:val="center"/>
          </w:tcPr>
          <w:p w:rsidR="001109A7" w:rsidRDefault="001109A7" w:rsidP="00EC530A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Загальновиробничі</w:t>
            </w:r>
          </w:p>
          <w:p w:rsidR="001109A7" w:rsidRPr="00EC530A" w:rsidRDefault="001109A7" w:rsidP="00EC530A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Витрати, %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83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87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89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89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92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91</w:t>
            </w:r>
          </w:p>
        </w:tc>
        <w:tc>
          <w:tcPr>
            <w:tcW w:w="431" w:type="dxa"/>
            <w:vAlign w:val="center"/>
          </w:tcPr>
          <w:p w:rsidR="001109A7" w:rsidRDefault="001109A7" w:rsidP="0070466A">
            <w:pPr>
              <w:jc w:val="center"/>
            </w:pPr>
            <w:r>
              <w:t>93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82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86</w:t>
            </w:r>
          </w:p>
        </w:tc>
        <w:tc>
          <w:tcPr>
            <w:tcW w:w="432" w:type="dxa"/>
            <w:vAlign w:val="center"/>
          </w:tcPr>
          <w:p w:rsidR="001109A7" w:rsidRDefault="001109A7" w:rsidP="0070466A">
            <w:pPr>
              <w:jc w:val="center"/>
            </w:pPr>
            <w:r>
              <w:t>85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97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99</w:t>
            </w:r>
          </w:p>
        </w:tc>
        <w:tc>
          <w:tcPr>
            <w:tcW w:w="433" w:type="dxa"/>
            <w:vAlign w:val="center"/>
          </w:tcPr>
          <w:p w:rsidR="001109A7" w:rsidRDefault="001109A7" w:rsidP="0070466A">
            <w:pPr>
              <w:jc w:val="center"/>
            </w:pPr>
            <w:r>
              <w:t>95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85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83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87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92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94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89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91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87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93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95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94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97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99</w:t>
            </w:r>
          </w:p>
        </w:tc>
        <w:tc>
          <w:tcPr>
            <w:tcW w:w="434" w:type="dxa"/>
            <w:vAlign w:val="center"/>
          </w:tcPr>
          <w:p w:rsidR="001109A7" w:rsidRDefault="001109A7" w:rsidP="0070466A">
            <w:pPr>
              <w:jc w:val="center"/>
            </w:pPr>
            <w:r>
              <w:t>87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Merge w:val="restart"/>
            <w:textDirection w:val="btLr"/>
            <w:vAlign w:val="center"/>
          </w:tcPr>
          <w:p w:rsidR="001109A7" w:rsidRPr="00500089" w:rsidRDefault="001109A7" w:rsidP="000F6278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 xml:space="preserve">Загальна трудомісткість, </w:t>
            </w:r>
            <w:r>
              <w:rPr>
                <w:sz w:val="18"/>
                <w:szCs w:val="18"/>
                <w:lang w:val="uk-UA"/>
              </w:rPr>
              <w:t>хв.</w:t>
            </w:r>
          </w:p>
        </w:tc>
        <w:tc>
          <w:tcPr>
            <w:tcW w:w="1736" w:type="dxa"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Діагностичні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13,1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18,7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19,6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14,3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19,8</w:t>
            </w:r>
          </w:p>
        </w:tc>
        <w:tc>
          <w:tcPr>
            <w:tcW w:w="432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17,5</w:t>
            </w:r>
          </w:p>
        </w:tc>
        <w:tc>
          <w:tcPr>
            <w:tcW w:w="432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12,4</w:t>
            </w:r>
          </w:p>
        </w:tc>
        <w:tc>
          <w:tcPr>
            <w:tcW w:w="432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9,9</w:t>
            </w:r>
          </w:p>
        </w:tc>
        <w:tc>
          <w:tcPr>
            <w:tcW w:w="433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13,9</w:t>
            </w:r>
          </w:p>
        </w:tc>
        <w:tc>
          <w:tcPr>
            <w:tcW w:w="433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12,7</w:t>
            </w:r>
          </w:p>
        </w:tc>
        <w:tc>
          <w:tcPr>
            <w:tcW w:w="433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19,6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14,7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19,6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11,9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11,5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11,9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27,3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16,8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11,9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10,8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28,5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15,6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14,8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28,4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12,6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37,6</w:t>
            </w:r>
          </w:p>
        </w:tc>
        <w:tc>
          <w:tcPr>
            <w:tcW w:w="434" w:type="dxa"/>
            <w:vAlign w:val="center"/>
          </w:tcPr>
          <w:p w:rsidR="001109A7" w:rsidRPr="000F6278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15,9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Merge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736" w:type="dxa"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Механічні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19,8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25,9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14,9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22,9</w:t>
            </w:r>
          </w:p>
        </w:tc>
        <w:tc>
          <w:tcPr>
            <w:tcW w:w="431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21,7</w:t>
            </w:r>
          </w:p>
        </w:tc>
        <w:tc>
          <w:tcPr>
            <w:tcW w:w="432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12,6</w:t>
            </w:r>
          </w:p>
        </w:tc>
        <w:tc>
          <w:tcPr>
            <w:tcW w:w="432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19,2</w:t>
            </w:r>
          </w:p>
        </w:tc>
        <w:tc>
          <w:tcPr>
            <w:tcW w:w="432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12,9</w:t>
            </w:r>
          </w:p>
        </w:tc>
        <w:tc>
          <w:tcPr>
            <w:tcW w:w="433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17,9</w:t>
            </w:r>
          </w:p>
        </w:tc>
        <w:tc>
          <w:tcPr>
            <w:tcW w:w="433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17,7</w:t>
            </w:r>
          </w:p>
        </w:tc>
        <w:tc>
          <w:tcPr>
            <w:tcW w:w="433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21,4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21,6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15,4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12,8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19,9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29,4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28,4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19,3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21,2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23,7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22,1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17,9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15,7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18,3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22,4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20,7</w:t>
            </w:r>
          </w:p>
        </w:tc>
        <w:tc>
          <w:tcPr>
            <w:tcW w:w="434" w:type="dxa"/>
            <w:vAlign w:val="center"/>
          </w:tcPr>
          <w:p w:rsidR="001109A7" w:rsidRPr="002F740C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15,4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Merge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736" w:type="dxa"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Замінні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12,4</w:t>
            </w:r>
          </w:p>
        </w:tc>
        <w:tc>
          <w:tcPr>
            <w:tcW w:w="431" w:type="dxa"/>
            <w:vAlign w:val="center"/>
          </w:tcPr>
          <w:p w:rsidR="001109A7" w:rsidRPr="000F6278" w:rsidRDefault="001109A7" w:rsidP="000F6278">
            <w:pPr>
              <w:rPr>
                <w:lang w:val="uk-UA"/>
              </w:rPr>
            </w:pPr>
            <w:r>
              <w:rPr>
                <w:lang w:val="uk-UA"/>
              </w:rPr>
              <w:t>27,2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19,8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28,6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25,7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1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16,8</w:t>
            </w:r>
          </w:p>
        </w:tc>
        <w:tc>
          <w:tcPr>
            <w:tcW w:w="432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19,3</w:t>
            </w:r>
          </w:p>
        </w:tc>
        <w:tc>
          <w:tcPr>
            <w:tcW w:w="432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18,6</w:t>
            </w:r>
          </w:p>
        </w:tc>
        <w:tc>
          <w:tcPr>
            <w:tcW w:w="432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19,4</w:t>
            </w:r>
          </w:p>
        </w:tc>
        <w:tc>
          <w:tcPr>
            <w:tcW w:w="433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16,4</w:t>
            </w:r>
          </w:p>
        </w:tc>
        <w:tc>
          <w:tcPr>
            <w:tcW w:w="433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21,8</w:t>
            </w:r>
          </w:p>
        </w:tc>
        <w:tc>
          <w:tcPr>
            <w:tcW w:w="433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27,9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19,4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17,9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18,7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19,3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14,5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28,7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17,6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28,3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14,8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14,1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12,4</w:t>
            </w:r>
          </w:p>
        </w:tc>
        <w:tc>
          <w:tcPr>
            <w:tcW w:w="434" w:type="dxa"/>
            <w:vAlign w:val="center"/>
          </w:tcPr>
          <w:p w:rsidR="001109A7" w:rsidRPr="00C65B4F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19,3</w:t>
            </w:r>
          </w:p>
        </w:tc>
        <w:tc>
          <w:tcPr>
            <w:tcW w:w="434" w:type="dxa"/>
            <w:vAlign w:val="center"/>
          </w:tcPr>
          <w:p w:rsidR="001109A7" w:rsidRPr="00B46240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4" w:type="dxa"/>
            <w:vAlign w:val="center"/>
          </w:tcPr>
          <w:p w:rsidR="001109A7" w:rsidRPr="00B46240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12,9</w:t>
            </w:r>
          </w:p>
        </w:tc>
        <w:tc>
          <w:tcPr>
            <w:tcW w:w="434" w:type="dxa"/>
            <w:vAlign w:val="center"/>
          </w:tcPr>
          <w:p w:rsidR="001109A7" w:rsidRPr="00B46240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14,3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Merge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736" w:type="dxa"/>
            <w:vAlign w:val="center"/>
          </w:tcPr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Налагоджувально-</w:t>
            </w:r>
          </w:p>
          <w:p w:rsidR="001109A7" w:rsidRPr="00500089" w:rsidRDefault="001109A7" w:rsidP="00EC530A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регулювальні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20,3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15,8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14,2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20,9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22,9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26,3</w:t>
            </w:r>
          </w:p>
        </w:tc>
        <w:tc>
          <w:tcPr>
            <w:tcW w:w="431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26,4</w:t>
            </w:r>
          </w:p>
        </w:tc>
        <w:tc>
          <w:tcPr>
            <w:tcW w:w="432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21,3</w:t>
            </w:r>
          </w:p>
        </w:tc>
        <w:tc>
          <w:tcPr>
            <w:tcW w:w="432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18,3</w:t>
            </w:r>
          </w:p>
        </w:tc>
        <w:tc>
          <w:tcPr>
            <w:tcW w:w="432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29,7</w:t>
            </w:r>
          </w:p>
        </w:tc>
        <w:tc>
          <w:tcPr>
            <w:tcW w:w="433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24,7</w:t>
            </w:r>
          </w:p>
        </w:tc>
        <w:tc>
          <w:tcPr>
            <w:tcW w:w="433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3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21,5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18,6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20,9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25,7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25,4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18,3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15,9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21,9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25,9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24,3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25,4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23,6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19,7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22,1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21,7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24,7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26,6</w:t>
            </w:r>
          </w:p>
        </w:tc>
        <w:tc>
          <w:tcPr>
            <w:tcW w:w="434" w:type="dxa"/>
            <w:vAlign w:val="center"/>
          </w:tcPr>
          <w:p w:rsidR="001109A7" w:rsidRPr="003403A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27,6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Merge/>
            <w:vAlign w:val="center"/>
          </w:tcPr>
          <w:p w:rsidR="001109A7" w:rsidRPr="00500089" w:rsidRDefault="001109A7" w:rsidP="00261238">
            <w:pPr>
              <w:rPr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:rsidR="001109A7" w:rsidRPr="00500089" w:rsidRDefault="001109A7" w:rsidP="00261238">
            <w:pPr>
              <w:rPr>
                <w:sz w:val="18"/>
                <w:szCs w:val="18"/>
                <w:lang w:val="uk-UA"/>
              </w:rPr>
            </w:pPr>
            <w:r w:rsidRPr="00500089">
              <w:rPr>
                <w:sz w:val="18"/>
                <w:szCs w:val="18"/>
                <w:lang w:val="uk-UA"/>
              </w:rPr>
              <w:t>Контрольні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16,8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14,8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13,4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17,8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11,7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14,3</w:t>
            </w:r>
          </w:p>
        </w:tc>
        <w:tc>
          <w:tcPr>
            <w:tcW w:w="431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12,7</w:t>
            </w:r>
          </w:p>
        </w:tc>
        <w:tc>
          <w:tcPr>
            <w:tcW w:w="432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18,2</w:t>
            </w:r>
          </w:p>
        </w:tc>
        <w:tc>
          <w:tcPr>
            <w:tcW w:w="432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12,4</w:t>
            </w:r>
          </w:p>
        </w:tc>
        <w:tc>
          <w:tcPr>
            <w:tcW w:w="432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17,6</w:t>
            </w:r>
          </w:p>
        </w:tc>
        <w:tc>
          <w:tcPr>
            <w:tcW w:w="433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3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20,8</w:t>
            </w:r>
          </w:p>
        </w:tc>
        <w:tc>
          <w:tcPr>
            <w:tcW w:w="433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13,7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16,7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34,5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13,3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15,9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11,4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15,9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11,6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18,6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17,4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15,8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12,3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18,3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14,7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18,9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D243F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15,8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22,7</w:t>
            </w:r>
          </w:p>
        </w:tc>
        <w:tc>
          <w:tcPr>
            <w:tcW w:w="434" w:type="dxa"/>
            <w:vAlign w:val="center"/>
          </w:tcPr>
          <w:p w:rsidR="001109A7" w:rsidRPr="00D243F6" w:rsidRDefault="001109A7" w:rsidP="007046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15,6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7</w:t>
            </w:r>
          </w:p>
        </w:tc>
        <w:tc>
          <w:tcPr>
            <w:tcW w:w="2067" w:type="dxa"/>
            <w:gridSpan w:val="2"/>
            <w:vAlign w:val="center"/>
          </w:tcPr>
          <w:p w:rsidR="001109A7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Загальногосподарські</w:t>
            </w:r>
          </w:p>
          <w:p w:rsidR="001109A7" w:rsidRPr="00E50C69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витрати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110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121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115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118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122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131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127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129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118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135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139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116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125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152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127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8</w:t>
            </w:r>
          </w:p>
        </w:tc>
        <w:tc>
          <w:tcPr>
            <w:tcW w:w="2067" w:type="dxa"/>
            <w:gridSpan w:val="2"/>
            <w:vAlign w:val="center"/>
          </w:tcPr>
          <w:p w:rsidR="001109A7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Експлуатаційні витрати(аморт.ел.енерг,</w:t>
            </w:r>
          </w:p>
          <w:p w:rsidR="001109A7" w:rsidRPr="008A457F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план.ремонт та обсл)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83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87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89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89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92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91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93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82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86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85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97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99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95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91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99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87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9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0963BA" w:rsidRDefault="001109A7" w:rsidP="000963B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Накладні витрати,%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10,9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10,1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10,2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10,4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10,6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10,8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11,5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11,2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11,4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11,6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11,8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12,3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12,2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12,8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13,7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14,8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15,2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13,2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13,4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13,6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13,8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11,3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11,5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11,7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11,9</w:t>
            </w:r>
          </w:p>
        </w:tc>
      </w:tr>
      <w:tr w:rsidR="001109A7">
        <w:trPr>
          <w:trHeight w:val="571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10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DD7610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Розмір прибутку,%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</w:tr>
      <w:tr w:rsidR="001109A7">
        <w:trPr>
          <w:trHeight w:val="453"/>
          <w:jc w:val="center"/>
        </w:trPr>
        <w:tc>
          <w:tcPr>
            <w:tcW w:w="343" w:type="dxa"/>
            <w:vAlign w:val="center"/>
          </w:tcPr>
          <w:p w:rsidR="001109A7" w:rsidRPr="00D72F5B" w:rsidRDefault="001109A7" w:rsidP="008E454E">
            <w:pPr>
              <w:jc w:val="center"/>
              <w:rPr>
                <w:sz w:val="18"/>
                <w:szCs w:val="18"/>
              </w:rPr>
            </w:pPr>
            <w:r w:rsidRPr="00D72F5B">
              <w:rPr>
                <w:sz w:val="18"/>
                <w:szCs w:val="18"/>
              </w:rPr>
              <w:t>11</w:t>
            </w:r>
          </w:p>
        </w:tc>
        <w:tc>
          <w:tcPr>
            <w:tcW w:w="2067" w:type="dxa"/>
            <w:gridSpan w:val="2"/>
            <w:vAlign w:val="center"/>
          </w:tcPr>
          <w:p w:rsidR="001109A7" w:rsidRPr="00DD7610" w:rsidRDefault="001109A7" w:rsidP="008E454E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ПДВ, %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1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2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3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  <w:tc>
          <w:tcPr>
            <w:tcW w:w="434" w:type="dxa"/>
            <w:vAlign w:val="center"/>
          </w:tcPr>
          <w:p w:rsidR="001109A7" w:rsidRDefault="001109A7" w:rsidP="008E454E">
            <w:pPr>
              <w:jc w:val="center"/>
            </w:pPr>
            <w:r>
              <w:t>20</w:t>
            </w:r>
          </w:p>
        </w:tc>
      </w:tr>
    </w:tbl>
    <w:p w:rsidR="001109A7" w:rsidRPr="006569CC" w:rsidRDefault="001109A7" w:rsidP="000963BA">
      <w:pPr>
        <w:rPr>
          <w:lang w:val="uk-UA"/>
        </w:rPr>
      </w:pPr>
    </w:p>
    <w:sectPr w:rsidR="001109A7" w:rsidRPr="006569CC" w:rsidSect="00367FCD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4DB4"/>
    <w:rsid w:val="000517F5"/>
    <w:rsid w:val="000963BA"/>
    <w:rsid w:val="000F6278"/>
    <w:rsid w:val="001109A7"/>
    <w:rsid w:val="00144819"/>
    <w:rsid w:val="00261238"/>
    <w:rsid w:val="0029685D"/>
    <w:rsid w:val="002B0384"/>
    <w:rsid w:val="002F740C"/>
    <w:rsid w:val="003403A6"/>
    <w:rsid w:val="00364796"/>
    <w:rsid w:val="00367FCD"/>
    <w:rsid w:val="003B4AFF"/>
    <w:rsid w:val="003D4FDA"/>
    <w:rsid w:val="003F3CA1"/>
    <w:rsid w:val="00435DA0"/>
    <w:rsid w:val="00456809"/>
    <w:rsid w:val="00496BE4"/>
    <w:rsid w:val="00500089"/>
    <w:rsid w:val="005048B0"/>
    <w:rsid w:val="00516A64"/>
    <w:rsid w:val="00540CD5"/>
    <w:rsid w:val="00553A24"/>
    <w:rsid w:val="00565B02"/>
    <w:rsid w:val="005956C1"/>
    <w:rsid w:val="005D295F"/>
    <w:rsid w:val="00600CB3"/>
    <w:rsid w:val="006569CC"/>
    <w:rsid w:val="007043D3"/>
    <w:rsid w:val="0070466A"/>
    <w:rsid w:val="00794FB9"/>
    <w:rsid w:val="0086328D"/>
    <w:rsid w:val="00866C32"/>
    <w:rsid w:val="008A457F"/>
    <w:rsid w:val="008E454E"/>
    <w:rsid w:val="00932C24"/>
    <w:rsid w:val="00962BE0"/>
    <w:rsid w:val="009F4466"/>
    <w:rsid w:val="00B46240"/>
    <w:rsid w:val="00B93E0C"/>
    <w:rsid w:val="00BC5F5B"/>
    <w:rsid w:val="00BD1D9A"/>
    <w:rsid w:val="00BF7124"/>
    <w:rsid w:val="00C62C3F"/>
    <w:rsid w:val="00C65B4F"/>
    <w:rsid w:val="00C661C8"/>
    <w:rsid w:val="00D243F6"/>
    <w:rsid w:val="00D72F5B"/>
    <w:rsid w:val="00DC4AD4"/>
    <w:rsid w:val="00DD1E05"/>
    <w:rsid w:val="00DD7610"/>
    <w:rsid w:val="00DF107B"/>
    <w:rsid w:val="00E20EBE"/>
    <w:rsid w:val="00E45C26"/>
    <w:rsid w:val="00E50C69"/>
    <w:rsid w:val="00E54DB4"/>
    <w:rsid w:val="00E61079"/>
    <w:rsid w:val="00EC530A"/>
    <w:rsid w:val="00FB40DD"/>
    <w:rsid w:val="00FD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A0"/>
    <w:rPr>
      <w:b/>
      <w:bCs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5B02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B6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379</Words>
  <Characters>2165</Characters>
  <Application>Microsoft Office Outlook</Application>
  <DocSecurity>0</DocSecurity>
  <Lines>0</Lines>
  <Paragraphs>0</Paragraphs>
  <ScaleCrop>false</ScaleCrop>
  <Company>Orion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</dc:title>
  <dc:subject/>
  <dc:creator>Шеховцов Семён Анатольевич</dc:creator>
  <cp:keywords/>
  <dc:description/>
  <cp:lastModifiedBy>OV</cp:lastModifiedBy>
  <cp:revision>4</cp:revision>
  <cp:lastPrinted>2011-05-09T18:52:00Z</cp:lastPrinted>
  <dcterms:created xsi:type="dcterms:W3CDTF">2011-05-09T18:54:00Z</dcterms:created>
  <dcterms:modified xsi:type="dcterms:W3CDTF">2019-05-22T09:51:00Z</dcterms:modified>
</cp:coreProperties>
</file>